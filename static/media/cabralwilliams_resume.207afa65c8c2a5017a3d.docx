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94F8160" w14:textId="77777777" w:rsidTr="00007728">
        <w:trPr>
          <w:trHeight w:hRule="exact" w:val="1800"/>
        </w:trPr>
        <w:tc>
          <w:tcPr>
            <w:tcW w:w="9360" w:type="dxa"/>
            <w:tcMar>
              <w:top w:w="0" w:type="dxa"/>
              <w:bottom w:w="0" w:type="dxa"/>
            </w:tcMar>
          </w:tcPr>
          <w:p w14:paraId="48047E1B" w14:textId="77777777" w:rsidR="00692703" w:rsidRPr="00CF1A49" w:rsidRDefault="009733A8" w:rsidP="00913946">
            <w:pPr>
              <w:pStyle w:val="Title"/>
            </w:pPr>
            <w:r>
              <w:t>Cabral</w:t>
            </w:r>
            <w:r w:rsidR="00692703" w:rsidRPr="00CF1A49">
              <w:t xml:space="preserve"> </w:t>
            </w:r>
            <w:r>
              <w:rPr>
                <w:rStyle w:val="IntenseEmphasis"/>
              </w:rPr>
              <w:t>Williams</w:t>
            </w:r>
          </w:p>
          <w:p w14:paraId="6F66A9A0" w14:textId="05399684" w:rsidR="00692703" w:rsidRPr="00CF1A49" w:rsidRDefault="009733A8" w:rsidP="00913946">
            <w:pPr>
              <w:pStyle w:val="ContactInfo"/>
              <w:contextualSpacing w:val="0"/>
            </w:pPr>
            <w:r>
              <w:t>713-392-9919</w:t>
            </w:r>
          </w:p>
          <w:p w14:paraId="50863FEF" w14:textId="1218C126" w:rsidR="00692703" w:rsidRPr="00CF1A49" w:rsidRDefault="00AE351D" w:rsidP="00913946">
            <w:pPr>
              <w:pStyle w:val="ContactInfoEmphasis"/>
              <w:contextualSpacing w:val="0"/>
            </w:pPr>
            <w:r>
              <w:t>Cabral.williams@gmail.com</w:t>
            </w:r>
            <w:r w:rsidR="00692703" w:rsidRPr="00CF1A49">
              <w:t xml:space="preserve"> </w:t>
            </w:r>
            <w:sdt>
              <w:sdtPr>
                <w:alias w:val="Divider dot:"/>
                <w:tag w:val="Divider dot:"/>
                <w:id w:val="2000459528"/>
                <w:placeholder>
                  <w:docPart w:val="5CB6ABB5D3CB4349BA9347673249B2E7"/>
                </w:placeholder>
                <w:temporary/>
                <w:showingPlcHdr/>
                <w15:appearance w15:val="hidden"/>
              </w:sdtPr>
              <w:sdtEndPr/>
              <w:sdtContent>
                <w:r w:rsidR="00692703" w:rsidRPr="00CF1A49">
                  <w:t>·</w:t>
                </w:r>
              </w:sdtContent>
            </w:sdt>
            <w:r w:rsidR="00692703" w:rsidRPr="00CF1A49">
              <w:t xml:space="preserve"> </w:t>
            </w:r>
            <w:hyperlink r:id="rId8" w:history="1">
              <w:r w:rsidR="00DE0D65" w:rsidRPr="00016667">
                <w:rPr>
                  <w:rStyle w:val="Hyperlink"/>
                </w:rPr>
                <w:t>Git</w:t>
              </w:r>
              <w:r w:rsidR="00016667" w:rsidRPr="00016667">
                <w:rPr>
                  <w:rStyle w:val="Hyperlink"/>
                </w:rPr>
                <w:t>Hub Profile</w:t>
              </w:r>
            </w:hyperlink>
            <w:r w:rsidR="00016667">
              <w:t xml:space="preserve"> </w:t>
            </w:r>
            <w:sdt>
              <w:sdtPr>
                <w:alias w:val="Divider dot:"/>
                <w:tag w:val="Divider dot:"/>
                <w:id w:val="-5825055"/>
                <w:placeholder>
                  <w:docPart w:val="64B6D83E31BD4D7FA256E4ABB52F9101"/>
                </w:placeholder>
                <w:temporary/>
                <w:showingPlcHdr/>
                <w15:appearance w15:val="hidden"/>
              </w:sdtPr>
              <w:sdtContent>
                <w:r w:rsidR="00016667" w:rsidRPr="00CF1A49">
                  <w:t>·</w:t>
                </w:r>
              </w:sdtContent>
            </w:sdt>
            <w:r w:rsidR="00016667">
              <w:t xml:space="preserve"> </w:t>
            </w:r>
            <w:hyperlink r:id="rId9" w:history="1">
              <w:sdt>
                <w:sdtPr>
                  <w:rPr>
                    <w:rStyle w:val="Hyperlink"/>
                  </w:rPr>
                  <w:alias w:val="Enter LinkedIn profile:"/>
                  <w:tag w:val="Enter LinkedIn profile:"/>
                  <w:id w:val="-1332902444"/>
                  <w:placeholder>
                    <w:docPart w:val="F2BA3E1B04BE45CD9DBEDB84662F40BF"/>
                  </w:placeholder>
                  <w:temporary/>
                  <w:showingPlcHdr/>
                  <w15:appearance w15:val="hidden"/>
                </w:sdtPr>
                <w:sdtEndPr>
                  <w:rPr>
                    <w:rStyle w:val="Hyperlink"/>
                  </w:rPr>
                </w:sdtEndPr>
                <w:sdtContent>
                  <w:r w:rsidR="00C57FC6" w:rsidRPr="00C1448D">
                    <w:rPr>
                      <w:rStyle w:val="Hyperlink"/>
                    </w:rPr>
                    <w:t>LinkedIn Profile</w:t>
                  </w:r>
                </w:sdtContent>
              </w:sdt>
            </w:hyperlink>
            <w:r w:rsidR="00692703" w:rsidRPr="00CF1A49">
              <w:t xml:space="preserve"> </w:t>
            </w:r>
            <w:sdt>
              <w:sdtPr>
                <w:alias w:val="Divider dot:"/>
                <w:tag w:val="Divider dot:"/>
                <w:id w:val="759871761"/>
                <w:placeholder>
                  <w:docPart w:val="73A15E4CEE064F989A68270B1CECD105"/>
                </w:placeholder>
                <w:temporary/>
                <w:showingPlcHdr/>
                <w15:appearance w15:val="hidden"/>
              </w:sdtPr>
              <w:sdtEndPr/>
              <w:sdtContent>
                <w:r w:rsidR="00692703" w:rsidRPr="00CF1A49">
                  <w:t>·</w:t>
                </w:r>
              </w:sdtContent>
            </w:sdt>
            <w:r w:rsidR="00692703" w:rsidRPr="00CF1A49">
              <w:t xml:space="preserve"> </w:t>
            </w:r>
            <w:hyperlink r:id="rId10" w:history="1">
              <w:r w:rsidR="00B76AEE" w:rsidRPr="00B76AEE">
                <w:rPr>
                  <w:rStyle w:val="Hyperlink"/>
                </w:rPr>
                <w:t>Blog</w:t>
              </w:r>
            </w:hyperlink>
          </w:p>
        </w:tc>
      </w:tr>
      <w:tr w:rsidR="009571D8" w:rsidRPr="00CF1A49" w14:paraId="7F9B7347" w14:textId="77777777" w:rsidTr="00692703">
        <w:tc>
          <w:tcPr>
            <w:tcW w:w="9360" w:type="dxa"/>
            <w:tcMar>
              <w:top w:w="432" w:type="dxa"/>
            </w:tcMar>
          </w:tcPr>
          <w:p w14:paraId="0A2319A5" w14:textId="77777777" w:rsidR="001755A8" w:rsidRPr="00CF1A49" w:rsidRDefault="008C450F" w:rsidP="00913946">
            <w:pPr>
              <w:contextualSpacing w:val="0"/>
            </w:pPr>
            <w:sdt>
              <w:sdtPr>
                <w:alias w:val="Enter resume text:"/>
                <w:tag w:val="Enter resume text:"/>
                <w:id w:val="695814508"/>
                <w:placeholder>
                  <w:docPart w:val="85E0B4E5DBA04E73A54CC02EA6B15279"/>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09A26EAC" w14:textId="77777777" w:rsidR="004E01EB" w:rsidRPr="00CF1A49" w:rsidRDefault="008C450F" w:rsidP="004E01EB">
      <w:pPr>
        <w:pStyle w:val="Heading1"/>
      </w:pPr>
      <w:sdt>
        <w:sdtPr>
          <w:alias w:val="Experience:"/>
          <w:tag w:val="Experience:"/>
          <w:id w:val="-1983300934"/>
          <w:placeholder>
            <w:docPart w:val="BFB86590B2EA412A82850CFF862EB588"/>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331157E" w14:textId="77777777" w:rsidTr="00244B1D">
        <w:tc>
          <w:tcPr>
            <w:tcW w:w="9290" w:type="dxa"/>
          </w:tcPr>
          <w:p w14:paraId="0368C94D" w14:textId="77036822" w:rsidR="00EA11FE" w:rsidRDefault="00EA11FE" w:rsidP="001D0BF1">
            <w:pPr>
              <w:pStyle w:val="Heading3"/>
              <w:contextualSpacing w:val="0"/>
              <w:outlineLvl w:val="2"/>
            </w:pPr>
            <w:r>
              <w:t xml:space="preserve">AUGUST 2021 - </w:t>
            </w:r>
            <w:r w:rsidR="00DD791E">
              <w:t>February 2022</w:t>
            </w:r>
          </w:p>
          <w:p w14:paraId="2A77DED7" w14:textId="3024C7F2" w:rsidR="00DD791E" w:rsidRDefault="000A683A" w:rsidP="001D0BF1">
            <w:pPr>
              <w:pStyle w:val="Heading3"/>
              <w:contextualSpacing w:val="0"/>
              <w:outlineLvl w:val="2"/>
              <w:rPr>
                <w:b w:val="0"/>
                <w:smallCaps/>
                <w:sz w:val="26"/>
                <w:szCs w:val="26"/>
              </w:rPr>
            </w:pPr>
            <w:r w:rsidRPr="00145C9C">
              <w:rPr>
                <w:color w:val="1D824C" w:themeColor="accent1"/>
                <w:sz w:val="26"/>
                <w:szCs w:val="26"/>
              </w:rPr>
              <w:t>STUDENT</w:t>
            </w:r>
            <w:r w:rsidRPr="00145C9C">
              <w:rPr>
                <w:sz w:val="26"/>
                <w:szCs w:val="26"/>
              </w:rPr>
              <w:t xml:space="preserve">, </w:t>
            </w:r>
            <w:r w:rsidR="00145C9C" w:rsidRPr="00145C9C">
              <w:rPr>
                <w:b w:val="0"/>
                <w:smallCaps/>
                <w:sz w:val="26"/>
                <w:szCs w:val="26"/>
              </w:rPr>
              <w:t>RICE UNIVERSITY CODING BOOT CAMP</w:t>
            </w:r>
          </w:p>
          <w:p w14:paraId="543356E1" w14:textId="3BFE4066" w:rsidR="005E5A39" w:rsidRDefault="00E50F33" w:rsidP="00C374AD">
            <w:r>
              <w:t xml:space="preserve">Developed </w:t>
            </w:r>
            <w:r w:rsidR="00E44968">
              <w:t>full stack</w:t>
            </w:r>
            <w:r w:rsidR="00264886">
              <w:t xml:space="preserve"> blog application</w:t>
            </w:r>
            <w:r w:rsidR="00BE4C9A">
              <w:t xml:space="preserve"> that allows the user to </w:t>
            </w:r>
            <w:r w:rsidR="00022AB9">
              <w:t xml:space="preserve">create, update, and </w:t>
            </w:r>
            <w:r w:rsidR="00D873F6">
              <w:t>delete blog posts, to manage co</w:t>
            </w:r>
            <w:r w:rsidR="0029096E">
              <w:t xml:space="preserve">mments added to the user’s own posts, and to comment on posts by other users. </w:t>
            </w:r>
            <w:r w:rsidR="00BD0B46">
              <w:t>(Node</w:t>
            </w:r>
            <w:r w:rsidR="00E95298">
              <w:t>/Express/MySQL/Handlebars</w:t>
            </w:r>
            <w:r w:rsidR="00BD0B46">
              <w:t>)</w:t>
            </w:r>
            <w:r w:rsidR="00E95298">
              <w:t xml:space="preserve"> </w:t>
            </w:r>
            <w:r w:rsidR="00AF7A89">
              <w:t>[</w:t>
            </w:r>
            <w:hyperlink r:id="rId11" w:history="1">
              <w:r w:rsidR="001B004C" w:rsidRPr="00410531">
                <w:rPr>
                  <w:rStyle w:val="Hyperlink"/>
                </w:rPr>
                <w:t>What Is On Your Mind?</w:t>
              </w:r>
            </w:hyperlink>
            <w:r w:rsidR="00AF7A89">
              <w:t>]</w:t>
            </w:r>
          </w:p>
          <w:p w14:paraId="3C613F6C" w14:textId="52668432" w:rsidR="00D667EC" w:rsidRDefault="00D667EC" w:rsidP="00C374AD">
            <w:r>
              <w:t xml:space="preserve">Created </w:t>
            </w:r>
            <w:r w:rsidR="00544BBA">
              <w:t xml:space="preserve">front-end </w:t>
            </w:r>
            <w:r w:rsidR="00BA55D2">
              <w:t>application routes</w:t>
            </w:r>
            <w:r w:rsidR="00B10162">
              <w:t xml:space="preserve">, </w:t>
            </w:r>
            <w:r w:rsidR="000947E9">
              <w:t>application auto-generated email functionality</w:t>
            </w:r>
            <w:r w:rsidR="009F2565">
              <w:t>, and application animated logo</w:t>
            </w:r>
            <w:r w:rsidR="00786803">
              <w:t xml:space="preserve"> for </w:t>
            </w:r>
            <w:r w:rsidR="00BD0B46">
              <w:t>a Tech Ticket System team project</w:t>
            </w:r>
            <w:r w:rsidR="006B3CC0">
              <w:t xml:space="preserve">.  Troubleshot </w:t>
            </w:r>
            <w:r w:rsidR="005E5A39">
              <w:t xml:space="preserve">API </w:t>
            </w:r>
            <w:r w:rsidR="00570941">
              <w:t>route issues.  (Node/Express/MySQL/Handlebars</w:t>
            </w:r>
            <w:r w:rsidR="00782614">
              <w:t>) [</w:t>
            </w:r>
            <w:hyperlink r:id="rId12" w:history="1">
              <w:r w:rsidR="005E5A39" w:rsidRPr="005E5A39">
                <w:rPr>
                  <w:rStyle w:val="Hyperlink"/>
                </w:rPr>
                <w:t>Tech Ticket System</w:t>
              </w:r>
            </w:hyperlink>
            <w:r w:rsidR="00782614">
              <w:t>]</w:t>
            </w:r>
          </w:p>
          <w:p w14:paraId="2CD29C12" w14:textId="77777777" w:rsidR="00410531" w:rsidRPr="00201831" w:rsidRDefault="00410531" w:rsidP="00C374AD"/>
          <w:p w14:paraId="377C63F9" w14:textId="6BC1C328" w:rsidR="001D0BF1" w:rsidRPr="00CF1A49" w:rsidRDefault="003A7629" w:rsidP="001D0BF1">
            <w:pPr>
              <w:pStyle w:val="Heading3"/>
              <w:contextualSpacing w:val="0"/>
              <w:outlineLvl w:val="2"/>
            </w:pPr>
            <w:r>
              <w:t>August 2014</w:t>
            </w:r>
            <w:r w:rsidR="001D0BF1" w:rsidRPr="00CF1A49">
              <w:t xml:space="preserve"> – </w:t>
            </w:r>
            <w:r>
              <w:t>Present</w:t>
            </w:r>
          </w:p>
          <w:p w14:paraId="3A1416BB" w14:textId="77777777" w:rsidR="001D0BF1" w:rsidRPr="00CF1A49" w:rsidRDefault="003A7629" w:rsidP="001D0BF1">
            <w:pPr>
              <w:pStyle w:val="Heading2"/>
              <w:contextualSpacing w:val="0"/>
              <w:outlineLvl w:val="1"/>
            </w:pPr>
            <w:r>
              <w:t>Tutor</w:t>
            </w:r>
            <w:r w:rsidR="001D0BF1" w:rsidRPr="00CF1A49">
              <w:t xml:space="preserve">, </w:t>
            </w:r>
            <w:r>
              <w:rPr>
                <w:rStyle w:val="SubtleReference"/>
              </w:rPr>
              <w:t>Choice Tutoring</w:t>
            </w:r>
          </w:p>
          <w:p w14:paraId="2FB8E484" w14:textId="77777777" w:rsidR="00EA7A1D" w:rsidRDefault="00303BCD" w:rsidP="001D0BF1">
            <w:pPr>
              <w:contextualSpacing w:val="0"/>
            </w:pPr>
            <w:r>
              <w:t>Instructed students in standardized test (GMAT, GRE, SAT, ACT, etc.) content and strategy.  Directed students to significant score improvements</w:t>
            </w:r>
            <w:r w:rsidR="00CF0102">
              <w:t xml:space="preserve"> – </w:t>
            </w:r>
            <w:r w:rsidR="00EA7A1D">
              <w:t>often 8+ ACT composite points</w:t>
            </w:r>
            <w:r w:rsidR="00CF0102">
              <w:t>.</w:t>
            </w:r>
          </w:p>
          <w:p w14:paraId="448634B6" w14:textId="4F9D6C66" w:rsidR="009401D2" w:rsidRDefault="000D2EF0" w:rsidP="001D0BF1">
            <w:pPr>
              <w:contextualSpacing w:val="0"/>
            </w:pPr>
            <w:r>
              <w:t>Developed</w:t>
            </w:r>
            <w:r w:rsidR="00EA7A1D">
              <w:t xml:space="preserve"> </w:t>
            </w:r>
            <w:r w:rsidR="00E66582">
              <w:t>application</w:t>
            </w:r>
            <w:r w:rsidR="00844572">
              <w:t xml:space="preserve"> to automatically grade and </w:t>
            </w:r>
            <w:r w:rsidR="006340AC">
              <w:t>generate</w:t>
            </w:r>
            <w:r w:rsidR="00844572">
              <w:t xml:space="preserve"> statistical reports for ACT, SAT, PSAT, and ISEE exams, </w:t>
            </w:r>
            <w:r w:rsidR="00CF0102">
              <w:t>reducing process time by up to 80%.</w:t>
            </w:r>
            <w:r w:rsidR="00082043">
              <w:t xml:space="preserve">  (VBA)</w:t>
            </w:r>
          </w:p>
          <w:p w14:paraId="466A0A98" w14:textId="1E15DB75" w:rsidR="00607E59" w:rsidRDefault="00607E59" w:rsidP="001D0BF1">
            <w:pPr>
              <w:contextualSpacing w:val="0"/>
            </w:pPr>
            <w:r>
              <w:t xml:space="preserve">Developed </w:t>
            </w:r>
            <w:hyperlink r:id="rId13" w:history="1">
              <w:r w:rsidR="001F7A4F" w:rsidRPr="00D91107">
                <w:rPr>
                  <w:rStyle w:val="Hyperlink"/>
                </w:rPr>
                <w:t>application</w:t>
              </w:r>
              <w:r w:rsidR="00A76B3E" w:rsidRPr="00D91107">
                <w:rPr>
                  <w:rStyle w:val="Hyperlink"/>
                </w:rPr>
                <w:t>s</w:t>
              </w:r>
              <w:r w:rsidR="00360076" w:rsidRPr="00D91107">
                <w:rPr>
                  <w:rStyle w:val="Hyperlink"/>
                </w:rPr>
                <w:t>/games</w:t>
              </w:r>
            </w:hyperlink>
            <w:r w:rsidR="001F7A4F">
              <w:t xml:space="preserve"> that </w:t>
            </w:r>
            <w:r w:rsidR="008853F4">
              <w:t>enhanced student understanding of math, grammar, and science</w:t>
            </w:r>
            <w:r w:rsidR="00E1550C">
              <w:t xml:space="preserve"> and improved </w:t>
            </w:r>
            <w:r w:rsidR="00597A66">
              <w:t>problem-solving</w:t>
            </w:r>
            <w:r w:rsidR="00582C1F">
              <w:t xml:space="preserve"> efficiency</w:t>
            </w:r>
            <w:r w:rsidR="008853F4">
              <w:t>.</w:t>
            </w:r>
            <w:r w:rsidR="00597A66">
              <w:t xml:space="preserve">  (JavaScript/Node.js)</w:t>
            </w:r>
          </w:p>
          <w:p w14:paraId="4790E61B" w14:textId="732E4A79" w:rsidR="00062CCE" w:rsidRDefault="00062CCE" w:rsidP="001D0BF1">
            <w:pPr>
              <w:contextualSpacing w:val="0"/>
            </w:pPr>
            <w:r>
              <w:t xml:space="preserve">Developed </w:t>
            </w:r>
            <w:hyperlink r:id="rId14" w:history="1">
              <w:r w:rsidR="00820D36" w:rsidRPr="0007195D">
                <w:rPr>
                  <w:rStyle w:val="Hyperlink"/>
                </w:rPr>
                <w:t xml:space="preserve">online learning </w:t>
              </w:r>
              <w:r w:rsidR="000036A3" w:rsidRPr="0007195D">
                <w:rPr>
                  <w:rStyle w:val="Hyperlink"/>
                </w:rPr>
                <w:t>application</w:t>
              </w:r>
            </w:hyperlink>
            <w:r w:rsidR="000036A3">
              <w:t xml:space="preserve"> that</w:t>
            </w:r>
            <w:r w:rsidR="001F6416">
              <w:t xml:space="preserve"> provides in-depth explanations of critical </w:t>
            </w:r>
            <w:r w:rsidR="00FA2EB5">
              <w:t>subjects and</w:t>
            </w:r>
            <w:r w:rsidR="000036A3">
              <w:t xml:space="preserve"> </w:t>
            </w:r>
            <w:r w:rsidR="00B878BE">
              <w:t>stores</w:t>
            </w:r>
            <w:r w:rsidR="00DA4237">
              <w:t xml:space="preserve"> </w:t>
            </w:r>
            <w:r w:rsidR="00FA2EB5">
              <w:t xml:space="preserve">student </w:t>
            </w:r>
            <w:r w:rsidR="00747564">
              <w:t xml:space="preserve">statistics, allowing for </w:t>
            </w:r>
            <w:r w:rsidR="00FA2EB5">
              <w:t xml:space="preserve">targeted </w:t>
            </w:r>
            <w:r w:rsidR="005A757F">
              <w:t xml:space="preserve">focus on areas </w:t>
            </w:r>
            <w:r w:rsidR="00B87A34">
              <w:t>needing</w:t>
            </w:r>
            <w:r w:rsidR="005A757F">
              <w:t xml:space="preserve"> improvement.  </w:t>
            </w:r>
            <w:r w:rsidR="003662DA">
              <w:t>[</w:t>
            </w:r>
            <w:r w:rsidR="00E34498">
              <w:t xml:space="preserve">Logon Dummy Account: </w:t>
            </w:r>
            <w:r w:rsidR="00225051">
              <w:t xml:space="preserve">email: </w:t>
            </w:r>
            <w:hyperlink r:id="rId15" w:history="1">
              <w:r w:rsidR="008E2063" w:rsidRPr="00370292">
                <w:rPr>
                  <w:rStyle w:val="Hyperlink"/>
                </w:rPr>
                <w:t>Charlie.Dillon@temp.com</w:t>
              </w:r>
            </w:hyperlink>
            <w:r w:rsidR="008E2063">
              <w:t>, password: cheatToPass@1955</w:t>
            </w:r>
            <w:r w:rsidR="003662DA">
              <w:t>]</w:t>
            </w:r>
            <w:r w:rsidR="008E2063">
              <w:t xml:space="preserve"> </w:t>
            </w:r>
            <w:r w:rsidR="005A757F">
              <w:t>(JavaScript/Node.js)</w:t>
            </w:r>
          </w:p>
          <w:p w14:paraId="28D19A37" w14:textId="0701E5F6" w:rsidR="00406404" w:rsidRDefault="009401D2" w:rsidP="001D0BF1">
            <w:pPr>
              <w:contextualSpacing w:val="0"/>
            </w:pPr>
            <w:r>
              <w:t>Developed</w:t>
            </w:r>
            <w:r w:rsidR="00521AB0">
              <w:t xml:space="preserve"> </w:t>
            </w:r>
            <w:r w:rsidR="007D070F">
              <w:t xml:space="preserve">application </w:t>
            </w:r>
            <w:r w:rsidR="00146E38">
              <w:t>that can</w:t>
            </w:r>
            <w:r w:rsidR="000E5717">
              <w:t xml:space="preserve"> generate and email</w:t>
            </w:r>
            <w:r w:rsidR="007D070F">
              <w:t xml:space="preserve"> documents to students based on </w:t>
            </w:r>
            <w:r w:rsidR="00603E03">
              <w:t xml:space="preserve">targeted </w:t>
            </w:r>
            <w:r w:rsidR="00C5733D">
              <w:t>learning</w:t>
            </w:r>
            <w:r w:rsidR="00603E03">
              <w:t xml:space="preserve"> needs</w:t>
            </w:r>
            <w:r w:rsidR="00C5733D">
              <w:t>.</w:t>
            </w:r>
            <w:r w:rsidR="00603E03">
              <w:t xml:space="preserve">  (</w:t>
            </w:r>
            <w:r w:rsidR="00ED66C6">
              <w:t>JavaScript/Node.js)</w:t>
            </w:r>
          </w:p>
          <w:p w14:paraId="63237AF6" w14:textId="5645C78E" w:rsidR="001E3120" w:rsidRPr="00CF1A49" w:rsidRDefault="00406404" w:rsidP="001D0BF1">
            <w:pPr>
              <w:contextualSpacing w:val="0"/>
            </w:pPr>
            <w:r>
              <w:t xml:space="preserve">Developed </w:t>
            </w:r>
            <w:r w:rsidR="0085517D">
              <w:t>applications</w:t>
            </w:r>
            <w:r w:rsidR="00103151">
              <w:t xml:space="preserve"> </w:t>
            </w:r>
            <w:r w:rsidR="002177C7">
              <w:t xml:space="preserve">to </w:t>
            </w:r>
            <w:r w:rsidR="00832216">
              <w:t>assist in data management</w:t>
            </w:r>
            <w:r w:rsidR="005D0BB8">
              <w:t xml:space="preserve">. </w:t>
            </w:r>
            <w:r w:rsidR="00103151">
              <w:t xml:space="preserve"> (</w:t>
            </w:r>
            <w:r w:rsidR="005D0BB8">
              <w:t>Python, JavaScript/Node.js)</w:t>
            </w:r>
          </w:p>
        </w:tc>
      </w:tr>
      <w:tr w:rsidR="00F61DF9" w:rsidRPr="00CF1A49" w14:paraId="4E3DFE6D" w14:textId="77777777" w:rsidTr="00244B1D">
        <w:tc>
          <w:tcPr>
            <w:tcW w:w="9290" w:type="dxa"/>
            <w:tcMar>
              <w:top w:w="216" w:type="dxa"/>
            </w:tcMar>
          </w:tcPr>
          <w:p w14:paraId="6D1272B7" w14:textId="77777777" w:rsidR="00F61DF9" w:rsidRPr="00CF1A49" w:rsidRDefault="00244B1D" w:rsidP="00F61DF9">
            <w:pPr>
              <w:pStyle w:val="Heading3"/>
              <w:contextualSpacing w:val="0"/>
              <w:outlineLvl w:val="2"/>
            </w:pPr>
            <w:r>
              <w:t>January 2014</w:t>
            </w:r>
            <w:r w:rsidR="00F61DF9" w:rsidRPr="00CF1A49">
              <w:t xml:space="preserve"> – </w:t>
            </w:r>
            <w:r>
              <w:t>April 2014</w:t>
            </w:r>
          </w:p>
          <w:p w14:paraId="77C7BE8E" w14:textId="77777777" w:rsidR="00F61DF9" w:rsidRPr="00CF1A49" w:rsidRDefault="00244B1D" w:rsidP="00F61DF9">
            <w:pPr>
              <w:pStyle w:val="Heading2"/>
              <w:contextualSpacing w:val="0"/>
              <w:outlineLvl w:val="1"/>
            </w:pPr>
            <w:r>
              <w:t>tax associate</w:t>
            </w:r>
            <w:r w:rsidR="00F61DF9" w:rsidRPr="00CF1A49">
              <w:t xml:space="preserve">, </w:t>
            </w:r>
            <w:r>
              <w:rPr>
                <w:rStyle w:val="SubtleReference"/>
              </w:rPr>
              <w:t>h&amp;r block</w:t>
            </w:r>
          </w:p>
          <w:p w14:paraId="44E632F7" w14:textId="0F624B6E" w:rsidR="00F61DF9" w:rsidRDefault="00375A02" w:rsidP="00F61DF9">
            <w:r>
              <w:t>Responsible for aiding clients in tax return preparation.</w:t>
            </w:r>
          </w:p>
        </w:tc>
      </w:tr>
      <w:tr w:rsidR="00244B1D" w:rsidRPr="00CF1A49" w14:paraId="389D97E1" w14:textId="77777777" w:rsidTr="00244B1D">
        <w:tc>
          <w:tcPr>
            <w:tcW w:w="9290" w:type="dxa"/>
            <w:tcMar>
              <w:top w:w="216" w:type="dxa"/>
            </w:tcMar>
          </w:tcPr>
          <w:p w14:paraId="3B568D7D" w14:textId="77777777" w:rsidR="00244B1D" w:rsidRPr="00CF1A49" w:rsidRDefault="00706778" w:rsidP="00244B1D">
            <w:pPr>
              <w:pStyle w:val="Heading3"/>
              <w:contextualSpacing w:val="0"/>
              <w:outlineLvl w:val="2"/>
            </w:pPr>
            <w:r>
              <w:t>June 2012</w:t>
            </w:r>
            <w:r w:rsidR="00244B1D" w:rsidRPr="00CF1A49">
              <w:t xml:space="preserve"> – </w:t>
            </w:r>
            <w:r>
              <w:t>September 2012, June 2013 – August 2014</w:t>
            </w:r>
          </w:p>
          <w:p w14:paraId="027ED1DA" w14:textId="77777777" w:rsidR="00244B1D" w:rsidRPr="00CF1A49" w:rsidRDefault="00706778" w:rsidP="00244B1D">
            <w:pPr>
              <w:pStyle w:val="Heading2"/>
              <w:contextualSpacing w:val="0"/>
              <w:outlineLvl w:val="1"/>
            </w:pPr>
            <w:r>
              <w:t>Tutor</w:t>
            </w:r>
            <w:r w:rsidR="00244B1D" w:rsidRPr="00CF1A49">
              <w:t xml:space="preserve">, </w:t>
            </w:r>
            <w:r>
              <w:rPr>
                <w:rStyle w:val="SubtleReference"/>
              </w:rPr>
              <w:t>Freelance</w:t>
            </w:r>
          </w:p>
          <w:p w14:paraId="564538B7" w14:textId="182FEE92" w:rsidR="00244B1D" w:rsidRDefault="00323CA3" w:rsidP="00244B1D">
            <w:r>
              <w:t xml:space="preserve">Instructed </w:t>
            </w:r>
            <w:r w:rsidR="00AC5A7C">
              <w:t xml:space="preserve">students in </w:t>
            </w:r>
            <w:r w:rsidR="006771F8">
              <w:t xml:space="preserve">several </w:t>
            </w:r>
            <w:r w:rsidR="000C79B7">
              <w:t xml:space="preserve">school subjects, including mathematics through calculus, </w:t>
            </w:r>
            <w:r w:rsidR="00B83F95">
              <w:t>chemistry, physics</w:t>
            </w:r>
            <w:r w:rsidR="00D21A97">
              <w:t>, essay composition</w:t>
            </w:r>
            <w:r w:rsidR="00290624">
              <w:t>, and accounting/finance.</w:t>
            </w:r>
          </w:p>
        </w:tc>
      </w:tr>
      <w:tr w:rsidR="00997625" w:rsidRPr="00CF1A49" w14:paraId="21716229" w14:textId="77777777" w:rsidTr="00244B1D">
        <w:tc>
          <w:tcPr>
            <w:tcW w:w="9290" w:type="dxa"/>
            <w:tcMar>
              <w:top w:w="216" w:type="dxa"/>
            </w:tcMar>
          </w:tcPr>
          <w:p w14:paraId="10D86397" w14:textId="4098CA81" w:rsidR="00997625" w:rsidRPr="00CF1A49" w:rsidRDefault="00DB5466" w:rsidP="00997625">
            <w:pPr>
              <w:pStyle w:val="Heading3"/>
              <w:contextualSpacing w:val="0"/>
              <w:outlineLvl w:val="2"/>
            </w:pPr>
            <w:r>
              <w:t>September</w:t>
            </w:r>
            <w:r w:rsidR="00B25B14">
              <w:t xml:space="preserve"> 2012</w:t>
            </w:r>
            <w:r w:rsidR="00997625" w:rsidRPr="00CF1A49">
              <w:t xml:space="preserve"> – </w:t>
            </w:r>
            <w:r w:rsidR="00B25B14">
              <w:t>June 2013</w:t>
            </w:r>
          </w:p>
          <w:p w14:paraId="0AAE5C2E" w14:textId="784008E8" w:rsidR="00694BF3" w:rsidRPr="00B00684" w:rsidRDefault="00B25B14" w:rsidP="00997625">
            <w:pPr>
              <w:pStyle w:val="Heading2"/>
              <w:contextualSpacing w:val="0"/>
              <w:outlineLvl w:val="1"/>
              <w:rPr>
                <w:b w:val="0"/>
                <w:smallCaps/>
                <w:color w:val="595959" w:themeColor="text1" w:themeTint="A6"/>
              </w:rPr>
            </w:pPr>
            <w:r>
              <w:t>Teacher</w:t>
            </w:r>
            <w:r w:rsidR="00997625" w:rsidRPr="00CF1A49">
              <w:t xml:space="preserve">, </w:t>
            </w:r>
            <w:r>
              <w:rPr>
                <w:rStyle w:val="SubtleReference"/>
              </w:rPr>
              <w:t>Houston independent school district</w:t>
            </w:r>
          </w:p>
          <w:p w14:paraId="0D556E33" w14:textId="3529B6BB" w:rsidR="00997625" w:rsidRDefault="00672146" w:rsidP="00672146">
            <w:r>
              <w:lastRenderedPageBreak/>
              <w:t xml:space="preserve">Instructed </w:t>
            </w:r>
            <w:r w:rsidR="0038486B">
              <w:t>eighth grade students in mathematics</w:t>
            </w:r>
            <w:r w:rsidR="004F110F">
              <w:t>,</w:t>
            </w:r>
            <w:r>
              <w:t xml:space="preserve"> </w:t>
            </w:r>
            <w:r w:rsidR="004F110F">
              <w:t xml:space="preserve">helping to improve </w:t>
            </w:r>
            <w:r w:rsidR="00AE595F">
              <w:t>student performance over the prior year.</w:t>
            </w:r>
          </w:p>
        </w:tc>
      </w:tr>
      <w:tr w:rsidR="00244B1D" w:rsidRPr="00CF1A49" w14:paraId="53D9B2C6" w14:textId="77777777" w:rsidTr="00244B1D">
        <w:tc>
          <w:tcPr>
            <w:tcW w:w="9290" w:type="dxa"/>
            <w:tcMar>
              <w:top w:w="216" w:type="dxa"/>
            </w:tcMar>
          </w:tcPr>
          <w:p w14:paraId="15CF8B40" w14:textId="77777777" w:rsidR="00244B1D" w:rsidRPr="00CF1A49" w:rsidRDefault="00244B1D" w:rsidP="00244B1D">
            <w:pPr>
              <w:pStyle w:val="Heading3"/>
              <w:contextualSpacing w:val="0"/>
              <w:outlineLvl w:val="2"/>
            </w:pPr>
            <w:r>
              <w:lastRenderedPageBreak/>
              <w:t>July 2000</w:t>
            </w:r>
            <w:r w:rsidRPr="00CF1A49">
              <w:t xml:space="preserve"> – </w:t>
            </w:r>
            <w:r>
              <w:t>December 2010</w:t>
            </w:r>
          </w:p>
          <w:p w14:paraId="561DCD3F" w14:textId="77777777" w:rsidR="00244B1D" w:rsidRPr="00CF1A49" w:rsidRDefault="00244B1D" w:rsidP="00244B1D">
            <w:pPr>
              <w:pStyle w:val="Heading2"/>
              <w:contextualSpacing w:val="0"/>
              <w:outlineLvl w:val="1"/>
            </w:pPr>
            <w:r>
              <w:t>Research Scientist/Analyst/hes Representative</w:t>
            </w:r>
            <w:r w:rsidRPr="00CF1A49">
              <w:t xml:space="preserve">, </w:t>
            </w:r>
            <w:r>
              <w:rPr>
                <w:rStyle w:val="SubtleReference"/>
              </w:rPr>
              <w:t>Chevron Corporation</w:t>
            </w:r>
          </w:p>
          <w:p w14:paraId="13932322" w14:textId="77777777" w:rsidR="001B232F" w:rsidRDefault="008247A0" w:rsidP="00664360">
            <w:r>
              <w:t>Worked in the testing and development of material</w:t>
            </w:r>
            <w:r w:rsidR="007C316D">
              <w:t>s</w:t>
            </w:r>
            <w:r>
              <w:t xml:space="preserve"> to mitigate greenhouse gas emissions</w:t>
            </w:r>
            <w:r w:rsidR="007C316D">
              <w:t>.</w:t>
            </w:r>
          </w:p>
          <w:p w14:paraId="0CEF07D7" w14:textId="0A3726F8" w:rsidR="007C316D" w:rsidRDefault="001B232F" w:rsidP="00664360">
            <w:pPr>
              <w:rPr>
                <w:rFonts w:cstheme="minorHAnsi"/>
              </w:rPr>
            </w:pPr>
            <w:r w:rsidRPr="001B232F">
              <w:rPr>
                <w:rFonts w:cstheme="minorHAnsi"/>
              </w:rPr>
              <w:t>Analyzed technical and financial potentials of proposed renewable energy projects, including biofuels, thermophotovoltaic, and sunlight-to-fuels projects.</w:t>
            </w:r>
          </w:p>
          <w:p w14:paraId="00DE9D7D" w14:textId="5448EDD4" w:rsidR="007A3921" w:rsidRPr="007A3921" w:rsidRDefault="007A3921" w:rsidP="00664360">
            <w:pPr>
              <w:rPr>
                <w:rFonts w:cstheme="minorHAnsi"/>
              </w:rPr>
            </w:pPr>
            <w:r w:rsidRPr="007A3921">
              <w:rPr>
                <w:rFonts w:cstheme="minorHAnsi"/>
              </w:rPr>
              <w:t>Key contributor in development of laboratory and office safety procedures</w:t>
            </w:r>
            <w:r w:rsidR="00680DF6">
              <w:rPr>
                <w:rFonts w:cstheme="minorHAnsi"/>
              </w:rPr>
              <w:t>.</w:t>
            </w:r>
          </w:p>
          <w:p w14:paraId="5057D02A" w14:textId="03EB3431" w:rsidR="00244B1D" w:rsidRDefault="00244B1D" w:rsidP="00664360"/>
        </w:tc>
      </w:tr>
      <w:tr w:rsidR="00244B1D" w:rsidRPr="00CF1A49" w14:paraId="26975FE5" w14:textId="77777777" w:rsidTr="00244B1D">
        <w:tc>
          <w:tcPr>
            <w:tcW w:w="9290" w:type="dxa"/>
            <w:tcMar>
              <w:top w:w="216" w:type="dxa"/>
            </w:tcMar>
          </w:tcPr>
          <w:p w14:paraId="61AC35C3" w14:textId="77777777" w:rsidR="00244B1D" w:rsidRDefault="00244B1D" w:rsidP="00244B1D">
            <w:pPr>
              <w:pStyle w:val="Heading3"/>
              <w:outlineLvl w:val="2"/>
            </w:pPr>
          </w:p>
        </w:tc>
      </w:tr>
    </w:tbl>
    <w:sdt>
      <w:sdtPr>
        <w:alias w:val="Education:"/>
        <w:tag w:val="Education:"/>
        <w:id w:val="-1908763273"/>
        <w:placeholder>
          <w:docPart w:val="B2F6642F25AA49BC8F6328A2A4DBDAD6"/>
        </w:placeholder>
        <w:temporary/>
        <w:showingPlcHdr/>
        <w15:appearance w15:val="hidden"/>
      </w:sdtPr>
      <w:sdtEndPr/>
      <w:sdtContent>
        <w:p w14:paraId="184696CE"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048CED7" w14:textId="77777777" w:rsidTr="00D66A52">
        <w:tc>
          <w:tcPr>
            <w:tcW w:w="9355" w:type="dxa"/>
          </w:tcPr>
          <w:p w14:paraId="671422AB" w14:textId="77777777" w:rsidR="001D0BF1" w:rsidRPr="00CF1A49" w:rsidRDefault="009733A8" w:rsidP="001D0BF1">
            <w:pPr>
              <w:pStyle w:val="Heading3"/>
              <w:contextualSpacing w:val="0"/>
              <w:outlineLvl w:val="2"/>
            </w:pPr>
            <w:r>
              <w:t>May</w:t>
            </w:r>
            <w:r w:rsidR="001D0BF1" w:rsidRPr="00CF1A49">
              <w:t xml:space="preserve"> </w:t>
            </w:r>
            <w:r>
              <w:t>2009</w:t>
            </w:r>
          </w:p>
          <w:p w14:paraId="0A82DF0E" w14:textId="77777777" w:rsidR="001D0BF1" w:rsidRPr="00CF1A49" w:rsidRDefault="009733A8" w:rsidP="001D0BF1">
            <w:pPr>
              <w:pStyle w:val="Heading2"/>
              <w:contextualSpacing w:val="0"/>
              <w:outlineLvl w:val="1"/>
            </w:pPr>
            <w:r>
              <w:t>MBA</w:t>
            </w:r>
            <w:r w:rsidR="001D0BF1" w:rsidRPr="00CF1A49">
              <w:t xml:space="preserve">, </w:t>
            </w:r>
            <w:r>
              <w:rPr>
                <w:rStyle w:val="SubtleReference"/>
              </w:rPr>
              <w:t>Rice university</w:t>
            </w:r>
          </w:p>
          <w:p w14:paraId="59B3C2E6" w14:textId="4F6EF0AB" w:rsidR="007538DC" w:rsidRPr="00CF1A49" w:rsidRDefault="007538DC" w:rsidP="007538DC">
            <w:pPr>
              <w:contextualSpacing w:val="0"/>
            </w:pPr>
          </w:p>
        </w:tc>
      </w:tr>
      <w:tr w:rsidR="00F61DF9" w:rsidRPr="00CF1A49" w14:paraId="4D9EB221" w14:textId="77777777" w:rsidTr="00F61DF9">
        <w:tc>
          <w:tcPr>
            <w:tcW w:w="9355" w:type="dxa"/>
            <w:tcMar>
              <w:top w:w="216" w:type="dxa"/>
            </w:tcMar>
          </w:tcPr>
          <w:p w14:paraId="6433ED6A" w14:textId="77777777" w:rsidR="00F61DF9" w:rsidRPr="00CF1A49" w:rsidRDefault="009733A8" w:rsidP="00F61DF9">
            <w:pPr>
              <w:pStyle w:val="Heading3"/>
              <w:contextualSpacing w:val="0"/>
              <w:outlineLvl w:val="2"/>
            </w:pPr>
            <w:r>
              <w:t>June</w:t>
            </w:r>
            <w:r w:rsidR="00F61DF9" w:rsidRPr="00CF1A49">
              <w:t xml:space="preserve"> </w:t>
            </w:r>
            <w:r>
              <w:t>2000</w:t>
            </w:r>
          </w:p>
          <w:p w14:paraId="3727D725" w14:textId="77777777" w:rsidR="00F61DF9" w:rsidRPr="00CF1A49" w:rsidRDefault="009733A8" w:rsidP="00F61DF9">
            <w:pPr>
              <w:pStyle w:val="Heading2"/>
              <w:contextualSpacing w:val="0"/>
              <w:outlineLvl w:val="1"/>
            </w:pPr>
            <w:r>
              <w:t>BACHELOR OF ARTS – Chemistry and Physics</w:t>
            </w:r>
            <w:r w:rsidR="00F61DF9" w:rsidRPr="00CF1A49">
              <w:t xml:space="preserve">, </w:t>
            </w:r>
            <w:r>
              <w:rPr>
                <w:rStyle w:val="SubtleReference"/>
              </w:rPr>
              <w:t>Harvard University</w:t>
            </w:r>
          </w:p>
          <w:p w14:paraId="0E7585E7" w14:textId="504BCBAD" w:rsidR="00F61DF9" w:rsidRDefault="00F61DF9" w:rsidP="00F61DF9"/>
        </w:tc>
      </w:tr>
    </w:tbl>
    <w:sdt>
      <w:sdtPr>
        <w:alias w:val="Skills:"/>
        <w:tag w:val="Skills:"/>
        <w:id w:val="-1392877668"/>
        <w:placeholder>
          <w:docPart w:val="248945517E774CAEAB3CF3DCC23254CA"/>
        </w:placeholder>
        <w:temporary/>
        <w:showingPlcHdr/>
        <w15:appearance w15:val="hidden"/>
      </w:sdtPr>
      <w:sdtEndPr/>
      <w:sdtContent>
        <w:p w14:paraId="5C247334"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50524F3" w14:textId="77777777" w:rsidTr="00CF1A49">
        <w:tc>
          <w:tcPr>
            <w:tcW w:w="4675" w:type="dxa"/>
          </w:tcPr>
          <w:p w14:paraId="7D647C36" w14:textId="1D167ADD" w:rsidR="001E3120" w:rsidRPr="006E1507" w:rsidRDefault="00DE4843" w:rsidP="006E1507">
            <w:pPr>
              <w:pStyle w:val="ListBullet"/>
              <w:contextualSpacing w:val="0"/>
            </w:pPr>
            <w:r>
              <w:t>Proficient</w:t>
            </w:r>
            <w:r w:rsidR="00D70FB9">
              <w:t xml:space="preserve"> </w:t>
            </w:r>
            <w:r w:rsidR="00A40800">
              <w:t>in JavaScript</w:t>
            </w:r>
          </w:p>
          <w:p w14:paraId="12B46479" w14:textId="49F1C3C0" w:rsidR="001F4E6D" w:rsidRDefault="00DE4843" w:rsidP="006E1507">
            <w:pPr>
              <w:pStyle w:val="ListBullet"/>
              <w:contextualSpacing w:val="0"/>
            </w:pPr>
            <w:r>
              <w:t>Proficient</w:t>
            </w:r>
            <w:r w:rsidR="00BC72A4">
              <w:t xml:space="preserve"> in</w:t>
            </w:r>
            <w:r w:rsidR="003050C5">
              <w:t xml:space="preserve"> CSS</w:t>
            </w:r>
          </w:p>
          <w:p w14:paraId="33952E88" w14:textId="3C29BF88" w:rsidR="008E09FC" w:rsidRDefault="00956FEC" w:rsidP="006E1507">
            <w:pPr>
              <w:pStyle w:val="ListBullet"/>
              <w:contextualSpacing w:val="0"/>
            </w:pPr>
            <w:r>
              <w:t>Proficient</w:t>
            </w:r>
            <w:r w:rsidR="00DE4843">
              <w:t xml:space="preserve"> </w:t>
            </w:r>
            <w:r>
              <w:t>in</w:t>
            </w:r>
            <w:r w:rsidR="008E09FC">
              <w:t xml:space="preserve"> </w:t>
            </w:r>
            <w:r>
              <w:t>Node.js</w:t>
            </w:r>
          </w:p>
          <w:p w14:paraId="7CA70E4E" w14:textId="18A6AE23" w:rsidR="00E418A1" w:rsidRDefault="00E418A1" w:rsidP="006E1507">
            <w:pPr>
              <w:pStyle w:val="ListBullet"/>
              <w:contextualSpacing w:val="0"/>
            </w:pPr>
            <w:r>
              <w:t>Proficient in MySQL</w:t>
            </w:r>
          </w:p>
          <w:p w14:paraId="3452AFCC" w14:textId="2F0DE9D4" w:rsidR="00B8348E" w:rsidRDefault="00B8348E" w:rsidP="006E1507">
            <w:pPr>
              <w:pStyle w:val="ListBullet"/>
              <w:contextualSpacing w:val="0"/>
            </w:pPr>
            <w:r>
              <w:t>Familiar with MongoDB</w:t>
            </w:r>
          </w:p>
          <w:p w14:paraId="078F1378" w14:textId="1D913039" w:rsidR="00B24D11" w:rsidRDefault="00B24D11" w:rsidP="006E1507">
            <w:pPr>
              <w:pStyle w:val="ListBullet"/>
              <w:contextualSpacing w:val="0"/>
            </w:pPr>
            <w:r>
              <w:t>Familiar with Bootstrap</w:t>
            </w:r>
          </w:p>
          <w:p w14:paraId="12FE1A28" w14:textId="2327F6AA" w:rsidR="001F0D4D" w:rsidRPr="006E1507" w:rsidRDefault="00D049C4" w:rsidP="006E1507">
            <w:pPr>
              <w:pStyle w:val="ListBullet"/>
              <w:contextualSpacing w:val="0"/>
            </w:pPr>
            <w:r>
              <w:t xml:space="preserve">Familiar with </w:t>
            </w:r>
            <w:r w:rsidR="00956FEC">
              <w:t>Python</w:t>
            </w:r>
          </w:p>
        </w:tc>
        <w:tc>
          <w:tcPr>
            <w:tcW w:w="4675" w:type="dxa"/>
            <w:tcMar>
              <w:left w:w="360" w:type="dxa"/>
            </w:tcMar>
          </w:tcPr>
          <w:p w14:paraId="393E31CB" w14:textId="4F4BE8AC" w:rsidR="003A0632" w:rsidRPr="006E1507" w:rsidRDefault="00DE4843" w:rsidP="006E1507">
            <w:pPr>
              <w:pStyle w:val="ListBullet"/>
              <w:contextualSpacing w:val="0"/>
            </w:pPr>
            <w:r>
              <w:t>Proficient</w:t>
            </w:r>
            <w:r w:rsidR="006F02F3">
              <w:t xml:space="preserve"> in HTML5</w:t>
            </w:r>
          </w:p>
          <w:p w14:paraId="22091A9B" w14:textId="304AD97C" w:rsidR="001E3120" w:rsidRDefault="00DE4843" w:rsidP="006E1507">
            <w:pPr>
              <w:pStyle w:val="ListBullet"/>
              <w:contextualSpacing w:val="0"/>
            </w:pPr>
            <w:r>
              <w:t>Proficient</w:t>
            </w:r>
            <w:r w:rsidR="00BC72A4">
              <w:t xml:space="preserve"> in </w:t>
            </w:r>
            <w:r w:rsidR="003050C5">
              <w:t>VBA</w:t>
            </w:r>
          </w:p>
          <w:p w14:paraId="2041A410" w14:textId="24A68680" w:rsidR="0021176A" w:rsidRDefault="00956FEC" w:rsidP="006E1507">
            <w:pPr>
              <w:pStyle w:val="ListBullet"/>
              <w:contextualSpacing w:val="0"/>
            </w:pPr>
            <w:r>
              <w:t>Proficient in Express.js</w:t>
            </w:r>
          </w:p>
          <w:p w14:paraId="57272278" w14:textId="175B0388" w:rsidR="00E418A1" w:rsidRDefault="00E418A1" w:rsidP="006E1507">
            <w:pPr>
              <w:pStyle w:val="ListBullet"/>
              <w:contextualSpacing w:val="0"/>
            </w:pPr>
            <w:r>
              <w:t xml:space="preserve">Proficient in </w:t>
            </w:r>
            <w:r w:rsidR="003811C4">
              <w:t>Handlebars</w:t>
            </w:r>
          </w:p>
          <w:p w14:paraId="262FCC99" w14:textId="01719DC9" w:rsidR="00B8348E" w:rsidRDefault="00B8348E" w:rsidP="006E1507">
            <w:pPr>
              <w:pStyle w:val="ListBullet"/>
              <w:contextualSpacing w:val="0"/>
            </w:pPr>
            <w:r>
              <w:t>Familiar with React</w:t>
            </w:r>
          </w:p>
          <w:p w14:paraId="51B2E422" w14:textId="7DC61191" w:rsidR="00B24D11" w:rsidRPr="006E1507" w:rsidRDefault="00B24D11" w:rsidP="006E1507">
            <w:pPr>
              <w:pStyle w:val="ListBullet"/>
              <w:contextualSpacing w:val="0"/>
            </w:pPr>
            <w:r>
              <w:t>Familiar with Foundation</w:t>
            </w:r>
          </w:p>
          <w:p w14:paraId="524E6853" w14:textId="4F2E9FFD" w:rsidR="001E3120" w:rsidRPr="006E1507" w:rsidRDefault="008523FA" w:rsidP="006E1507">
            <w:pPr>
              <w:pStyle w:val="ListBullet"/>
              <w:contextualSpacing w:val="0"/>
            </w:pPr>
            <w:r>
              <w:t>Familiar with Java</w:t>
            </w:r>
          </w:p>
        </w:tc>
      </w:tr>
    </w:tbl>
    <w:sdt>
      <w:sdtPr>
        <w:alias w:val="Activities:"/>
        <w:tag w:val="Activities:"/>
        <w:id w:val="1223332893"/>
        <w:placeholder>
          <w:docPart w:val="D8ACB1E088264432A6D0290484F77372"/>
        </w:placeholder>
        <w:temporary/>
        <w:showingPlcHdr/>
        <w15:appearance w15:val="hidden"/>
      </w:sdtPr>
      <w:sdtEndPr/>
      <w:sdtContent>
        <w:p w14:paraId="51674E3A" w14:textId="77777777" w:rsidR="00AD782D" w:rsidRPr="00CF1A49" w:rsidRDefault="0062312F" w:rsidP="0062312F">
          <w:pPr>
            <w:pStyle w:val="Heading1"/>
          </w:pPr>
          <w:r w:rsidRPr="00CF1A49">
            <w:t>Activities</w:t>
          </w:r>
        </w:p>
      </w:sdtContent>
    </w:sdt>
    <w:p w14:paraId="0330D9A5" w14:textId="67E70F1A" w:rsidR="00B51D1B" w:rsidRPr="006E1507" w:rsidRDefault="00D553BE" w:rsidP="006E1507">
      <w:r>
        <w:rPr>
          <w:noProof/>
        </w:rPr>
        <mc:AlternateContent>
          <mc:Choice Requires="wpi">
            <w:drawing>
              <wp:anchor distT="0" distB="0" distL="114300" distR="114300" simplePos="0" relativeHeight="251659264" behindDoc="0" locked="0" layoutInCell="1" allowOverlap="1" wp14:anchorId="263B3A27" wp14:editId="257C110B">
                <wp:simplePos x="0" y="0"/>
                <wp:positionH relativeFrom="column">
                  <wp:posOffset>5659305</wp:posOffset>
                </wp:positionH>
                <wp:positionV relativeFrom="paragraph">
                  <wp:posOffset>97760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1D09EA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44.9pt;margin-top: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">
                <v:imagedata r:id="rId17" o:title=""/>
              </v:shape>
            </w:pict>
          </mc:Fallback>
        </mc:AlternateContent>
      </w:r>
      <w:r w:rsidR="0029386D">
        <w:t>I have been a runner of some sort for most of my life</w:t>
      </w:r>
      <w:r w:rsidR="001925B3">
        <w:t xml:space="preserve"> – I even ran long sprints and hurdles for my college’s track team.  These days </w:t>
      </w:r>
      <w:r w:rsidR="00F27E55">
        <w:t xml:space="preserve">I run a lot slower for longer distances, having run several half marathons.  </w:t>
      </w:r>
      <w:r w:rsidR="00285220">
        <w:t xml:space="preserve">I </w:t>
      </w:r>
      <w:r w:rsidR="00140171">
        <w:t xml:space="preserve">have a great and growing passion for learning </w:t>
      </w:r>
      <w:r w:rsidR="00E11FBB">
        <w:t xml:space="preserve">programming languages, which </w:t>
      </w:r>
      <w:r w:rsidR="008511E5">
        <w:t xml:space="preserve">even I find shocking </w:t>
      </w:r>
      <w:r w:rsidR="009370CF">
        <w:t xml:space="preserve">since I remember being scared away by the introductory </w:t>
      </w:r>
      <w:r w:rsidR="00613A61">
        <w:t>computer science class freshman year in college</w:t>
      </w:r>
      <w:r w:rsidR="005C77BE">
        <w:t xml:space="preserve"> because I had heard that it was ‘one of the hardest classes at the school.’</w:t>
      </w:r>
      <w:r w:rsidR="001B5519">
        <w:t xml:space="preserve">  </w:t>
      </w:r>
      <w:r w:rsidR="00CF3B45">
        <w:t xml:space="preserve">I took my first baby steps toward </w:t>
      </w:r>
      <w:r w:rsidR="00A4295C">
        <w:t xml:space="preserve">becoming a </w:t>
      </w:r>
      <w:r w:rsidR="00F223BA">
        <w:t xml:space="preserve">true </w:t>
      </w:r>
      <w:r w:rsidR="00A4295C">
        <w:t xml:space="preserve">programmer </w:t>
      </w:r>
      <w:r w:rsidR="00D67626">
        <w:t xml:space="preserve">after following along with the famous 2010 Wimbledon </w:t>
      </w:r>
      <w:r w:rsidR="00300630">
        <w:t xml:space="preserve">match between John </w:t>
      </w:r>
      <w:proofErr w:type="spellStart"/>
      <w:r w:rsidR="00300630">
        <w:t>Isner</w:t>
      </w:r>
      <w:proofErr w:type="spellEnd"/>
      <w:r w:rsidR="00300630">
        <w:t xml:space="preserve"> and Nicholas </w:t>
      </w:r>
      <w:r w:rsidR="00531FF2">
        <w:t>Mahut</w:t>
      </w:r>
      <w:r w:rsidR="00FC04A3">
        <w:t xml:space="preserve">.  I took to </w:t>
      </w:r>
      <w:r w:rsidR="00715DE2">
        <w:t xml:space="preserve">Excel and VBA to see if I could model such </w:t>
      </w:r>
      <w:r w:rsidR="00F223BA">
        <w:t>a crazy outcome</w:t>
      </w:r>
      <w:r w:rsidR="00E440C7">
        <w:t xml:space="preserve"> (</w:t>
      </w:r>
      <w:r w:rsidR="00D06EAD">
        <w:t xml:space="preserve">6-4, 3-6, 6-7, 7-6, 70-68 </w:t>
      </w:r>
      <w:r w:rsidR="00734338">
        <w:t xml:space="preserve">– won by </w:t>
      </w:r>
      <w:proofErr w:type="spellStart"/>
      <w:r w:rsidR="00734338">
        <w:t>Isner</w:t>
      </w:r>
      <w:proofErr w:type="spellEnd"/>
      <w:r w:rsidR="00734338">
        <w:t>)</w:t>
      </w:r>
      <w:r w:rsidR="001247AE">
        <w:t>, and at least I got the program to work.</w:t>
      </w:r>
    </w:p>
    <w:sectPr w:rsidR="00B51D1B" w:rsidRPr="006E1507" w:rsidSect="005A1B10">
      <w:footerReference w:type="default" r:id="rId18"/>
      <w:headerReference w:type="first" r:id="rId1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92E4A" w14:textId="77777777" w:rsidR="008C450F" w:rsidRDefault="008C450F" w:rsidP="0068194B">
      <w:r>
        <w:separator/>
      </w:r>
    </w:p>
    <w:p w14:paraId="13E19A96" w14:textId="77777777" w:rsidR="008C450F" w:rsidRDefault="008C450F"/>
    <w:p w14:paraId="50F42DD4" w14:textId="77777777" w:rsidR="008C450F" w:rsidRDefault="008C450F"/>
  </w:endnote>
  <w:endnote w:type="continuationSeparator" w:id="0">
    <w:p w14:paraId="0406445F" w14:textId="77777777" w:rsidR="008C450F" w:rsidRDefault="008C450F" w:rsidP="0068194B">
      <w:r>
        <w:continuationSeparator/>
      </w:r>
    </w:p>
    <w:p w14:paraId="7F7990F4" w14:textId="77777777" w:rsidR="008C450F" w:rsidRDefault="008C450F"/>
    <w:p w14:paraId="75BAD36E" w14:textId="77777777" w:rsidR="008C450F" w:rsidRDefault="008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EF78E7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5585" w14:textId="77777777" w:rsidR="008C450F" w:rsidRDefault="008C450F" w:rsidP="0068194B">
      <w:r>
        <w:separator/>
      </w:r>
    </w:p>
    <w:p w14:paraId="14547FA6" w14:textId="77777777" w:rsidR="008C450F" w:rsidRDefault="008C450F"/>
    <w:p w14:paraId="08B1BCDA" w14:textId="77777777" w:rsidR="008C450F" w:rsidRDefault="008C450F"/>
  </w:footnote>
  <w:footnote w:type="continuationSeparator" w:id="0">
    <w:p w14:paraId="08CE390D" w14:textId="77777777" w:rsidR="008C450F" w:rsidRDefault="008C450F" w:rsidP="0068194B">
      <w:r>
        <w:continuationSeparator/>
      </w:r>
    </w:p>
    <w:p w14:paraId="6A6F6DEE" w14:textId="77777777" w:rsidR="008C450F" w:rsidRDefault="008C450F"/>
    <w:p w14:paraId="4FD924DE" w14:textId="77777777" w:rsidR="008C450F" w:rsidRDefault="008C45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EDB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0CFFD5F" wp14:editId="6637E4F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9C38308"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A8"/>
    <w:rsid w:val="000001EF"/>
    <w:rsid w:val="000036A3"/>
    <w:rsid w:val="00007322"/>
    <w:rsid w:val="00007728"/>
    <w:rsid w:val="00016667"/>
    <w:rsid w:val="000167C5"/>
    <w:rsid w:val="00022AB9"/>
    <w:rsid w:val="00024584"/>
    <w:rsid w:val="00024730"/>
    <w:rsid w:val="00055E95"/>
    <w:rsid w:val="00062CCE"/>
    <w:rsid w:val="0007021F"/>
    <w:rsid w:val="0007195D"/>
    <w:rsid w:val="00082043"/>
    <w:rsid w:val="000947E9"/>
    <w:rsid w:val="000A683A"/>
    <w:rsid w:val="000B2BA5"/>
    <w:rsid w:val="000C79B7"/>
    <w:rsid w:val="000D2EF0"/>
    <w:rsid w:val="000E5717"/>
    <w:rsid w:val="000F2CDE"/>
    <w:rsid w:val="000F2F8C"/>
    <w:rsid w:val="0010006E"/>
    <w:rsid w:val="00103151"/>
    <w:rsid w:val="001045A8"/>
    <w:rsid w:val="00114A91"/>
    <w:rsid w:val="001247AE"/>
    <w:rsid w:val="00140171"/>
    <w:rsid w:val="001427E1"/>
    <w:rsid w:val="00145C9C"/>
    <w:rsid w:val="0014681B"/>
    <w:rsid w:val="00146E38"/>
    <w:rsid w:val="00163668"/>
    <w:rsid w:val="00171566"/>
    <w:rsid w:val="00174676"/>
    <w:rsid w:val="001755A8"/>
    <w:rsid w:val="00184014"/>
    <w:rsid w:val="00192008"/>
    <w:rsid w:val="001925B3"/>
    <w:rsid w:val="001B004C"/>
    <w:rsid w:val="001B232F"/>
    <w:rsid w:val="001B5519"/>
    <w:rsid w:val="001C0E68"/>
    <w:rsid w:val="001C4B6F"/>
    <w:rsid w:val="001D0BF1"/>
    <w:rsid w:val="001E3120"/>
    <w:rsid w:val="001E7E0C"/>
    <w:rsid w:val="001F0BB0"/>
    <w:rsid w:val="001F0D4D"/>
    <w:rsid w:val="001F4E6D"/>
    <w:rsid w:val="001F6140"/>
    <w:rsid w:val="001F6416"/>
    <w:rsid w:val="001F7A4F"/>
    <w:rsid w:val="002012A2"/>
    <w:rsid w:val="00201831"/>
    <w:rsid w:val="00203573"/>
    <w:rsid w:val="0020597D"/>
    <w:rsid w:val="0021176A"/>
    <w:rsid w:val="00213B4C"/>
    <w:rsid w:val="002177C7"/>
    <w:rsid w:val="00225051"/>
    <w:rsid w:val="002253B0"/>
    <w:rsid w:val="002322F3"/>
    <w:rsid w:val="00236D54"/>
    <w:rsid w:val="00241D8C"/>
    <w:rsid w:val="00241FDB"/>
    <w:rsid w:val="00244B1D"/>
    <w:rsid w:val="0024720C"/>
    <w:rsid w:val="002617AE"/>
    <w:rsid w:val="002638D0"/>
    <w:rsid w:val="002647D3"/>
    <w:rsid w:val="00264886"/>
    <w:rsid w:val="00275EAE"/>
    <w:rsid w:val="00285220"/>
    <w:rsid w:val="00290624"/>
    <w:rsid w:val="0029096E"/>
    <w:rsid w:val="0029386D"/>
    <w:rsid w:val="00294998"/>
    <w:rsid w:val="00297F18"/>
    <w:rsid w:val="002A1945"/>
    <w:rsid w:val="002B2958"/>
    <w:rsid w:val="002B3FC8"/>
    <w:rsid w:val="002D23C5"/>
    <w:rsid w:val="002D6137"/>
    <w:rsid w:val="002E54C4"/>
    <w:rsid w:val="002E7E61"/>
    <w:rsid w:val="002F05E5"/>
    <w:rsid w:val="002F254D"/>
    <w:rsid w:val="002F30E4"/>
    <w:rsid w:val="00300630"/>
    <w:rsid w:val="00303BCD"/>
    <w:rsid w:val="003050C5"/>
    <w:rsid w:val="00307140"/>
    <w:rsid w:val="00316DFF"/>
    <w:rsid w:val="00323CA3"/>
    <w:rsid w:val="00325B57"/>
    <w:rsid w:val="00336056"/>
    <w:rsid w:val="003544E1"/>
    <w:rsid w:val="00360076"/>
    <w:rsid w:val="003662DA"/>
    <w:rsid w:val="00366398"/>
    <w:rsid w:val="00375A02"/>
    <w:rsid w:val="003810A8"/>
    <w:rsid w:val="003811C4"/>
    <w:rsid w:val="0038486B"/>
    <w:rsid w:val="003A0632"/>
    <w:rsid w:val="003A30E5"/>
    <w:rsid w:val="003A6ADF"/>
    <w:rsid w:val="003A7629"/>
    <w:rsid w:val="003B5928"/>
    <w:rsid w:val="003D380F"/>
    <w:rsid w:val="003D3816"/>
    <w:rsid w:val="003E160D"/>
    <w:rsid w:val="003F1D5F"/>
    <w:rsid w:val="003F2E8C"/>
    <w:rsid w:val="00405128"/>
    <w:rsid w:val="00406404"/>
    <w:rsid w:val="00406CFF"/>
    <w:rsid w:val="00410531"/>
    <w:rsid w:val="00416B25"/>
    <w:rsid w:val="00420592"/>
    <w:rsid w:val="004319D5"/>
    <w:rsid w:val="004319E0"/>
    <w:rsid w:val="00437E8C"/>
    <w:rsid w:val="00440225"/>
    <w:rsid w:val="004726BC"/>
    <w:rsid w:val="00474105"/>
    <w:rsid w:val="00480E6E"/>
    <w:rsid w:val="00486277"/>
    <w:rsid w:val="00487626"/>
    <w:rsid w:val="00494CF6"/>
    <w:rsid w:val="00495F8D"/>
    <w:rsid w:val="004A1FAE"/>
    <w:rsid w:val="004A32FF"/>
    <w:rsid w:val="004B06EB"/>
    <w:rsid w:val="004B6AD0"/>
    <w:rsid w:val="004C2D5D"/>
    <w:rsid w:val="004C33E1"/>
    <w:rsid w:val="004E01EB"/>
    <w:rsid w:val="004E2794"/>
    <w:rsid w:val="004F110F"/>
    <w:rsid w:val="00504C94"/>
    <w:rsid w:val="00510392"/>
    <w:rsid w:val="00513E2A"/>
    <w:rsid w:val="00521AB0"/>
    <w:rsid w:val="00531FF2"/>
    <w:rsid w:val="00544BBA"/>
    <w:rsid w:val="00566A35"/>
    <w:rsid w:val="0056701E"/>
    <w:rsid w:val="00570941"/>
    <w:rsid w:val="005740D7"/>
    <w:rsid w:val="00582C1F"/>
    <w:rsid w:val="00597A66"/>
    <w:rsid w:val="005A0F26"/>
    <w:rsid w:val="005A1B10"/>
    <w:rsid w:val="005A6850"/>
    <w:rsid w:val="005A757F"/>
    <w:rsid w:val="005B1B1B"/>
    <w:rsid w:val="005C5932"/>
    <w:rsid w:val="005C77BE"/>
    <w:rsid w:val="005D0BB8"/>
    <w:rsid w:val="005D3CA7"/>
    <w:rsid w:val="005D4CC1"/>
    <w:rsid w:val="005E5A39"/>
    <w:rsid w:val="005F4B91"/>
    <w:rsid w:val="005F55D2"/>
    <w:rsid w:val="00603E03"/>
    <w:rsid w:val="00607E59"/>
    <w:rsid w:val="00613A61"/>
    <w:rsid w:val="0062312F"/>
    <w:rsid w:val="00625F2C"/>
    <w:rsid w:val="006340AC"/>
    <w:rsid w:val="006618E9"/>
    <w:rsid w:val="00664360"/>
    <w:rsid w:val="00672146"/>
    <w:rsid w:val="006771F8"/>
    <w:rsid w:val="00680DF6"/>
    <w:rsid w:val="0068194B"/>
    <w:rsid w:val="00692703"/>
    <w:rsid w:val="00694BF3"/>
    <w:rsid w:val="00696A08"/>
    <w:rsid w:val="006A1962"/>
    <w:rsid w:val="006B3CC0"/>
    <w:rsid w:val="006B5D48"/>
    <w:rsid w:val="006B7D7B"/>
    <w:rsid w:val="006C170E"/>
    <w:rsid w:val="006C1A5E"/>
    <w:rsid w:val="006D0061"/>
    <w:rsid w:val="006E1507"/>
    <w:rsid w:val="006F02F3"/>
    <w:rsid w:val="006F2D44"/>
    <w:rsid w:val="00705872"/>
    <w:rsid w:val="00706778"/>
    <w:rsid w:val="00712D8B"/>
    <w:rsid w:val="00715DE2"/>
    <w:rsid w:val="00724C0F"/>
    <w:rsid w:val="007273B7"/>
    <w:rsid w:val="00733E0A"/>
    <w:rsid w:val="00734338"/>
    <w:rsid w:val="0074403D"/>
    <w:rsid w:val="00746D44"/>
    <w:rsid w:val="00747564"/>
    <w:rsid w:val="007538DC"/>
    <w:rsid w:val="00757803"/>
    <w:rsid w:val="00782614"/>
    <w:rsid w:val="00786803"/>
    <w:rsid w:val="0079206B"/>
    <w:rsid w:val="00796076"/>
    <w:rsid w:val="007A3921"/>
    <w:rsid w:val="007C0566"/>
    <w:rsid w:val="007C316D"/>
    <w:rsid w:val="007C606B"/>
    <w:rsid w:val="007D070F"/>
    <w:rsid w:val="007E5CE4"/>
    <w:rsid w:val="007E6A61"/>
    <w:rsid w:val="00801140"/>
    <w:rsid w:val="00803404"/>
    <w:rsid w:val="00807A1C"/>
    <w:rsid w:val="00820D36"/>
    <w:rsid w:val="008247A0"/>
    <w:rsid w:val="00832216"/>
    <w:rsid w:val="00834955"/>
    <w:rsid w:val="00844572"/>
    <w:rsid w:val="008511E5"/>
    <w:rsid w:val="008523FA"/>
    <w:rsid w:val="0085517D"/>
    <w:rsid w:val="00855B59"/>
    <w:rsid w:val="00860461"/>
    <w:rsid w:val="00862CEA"/>
    <w:rsid w:val="0086487C"/>
    <w:rsid w:val="00870B20"/>
    <w:rsid w:val="008829F8"/>
    <w:rsid w:val="008853F4"/>
    <w:rsid w:val="00885897"/>
    <w:rsid w:val="008A0BBA"/>
    <w:rsid w:val="008A6538"/>
    <w:rsid w:val="008C450F"/>
    <w:rsid w:val="008C7056"/>
    <w:rsid w:val="008D6F62"/>
    <w:rsid w:val="008D7FA0"/>
    <w:rsid w:val="008E09FC"/>
    <w:rsid w:val="008E2063"/>
    <w:rsid w:val="008F3B14"/>
    <w:rsid w:val="00901899"/>
    <w:rsid w:val="0090344B"/>
    <w:rsid w:val="00905715"/>
    <w:rsid w:val="00907272"/>
    <w:rsid w:val="0091321E"/>
    <w:rsid w:val="00913946"/>
    <w:rsid w:val="00920466"/>
    <w:rsid w:val="0092726B"/>
    <w:rsid w:val="009361BA"/>
    <w:rsid w:val="009370CF"/>
    <w:rsid w:val="009401D2"/>
    <w:rsid w:val="00944F78"/>
    <w:rsid w:val="009507BF"/>
    <w:rsid w:val="009510E7"/>
    <w:rsid w:val="00952C89"/>
    <w:rsid w:val="00954F64"/>
    <w:rsid w:val="00956FEC"/>
    <w:rsid w:val="009571D8"/>
    <w:rsid w:val="009650EA"/>
    <w:rsid w:val="009733A8"/>
    <w:rsid w:val="00975EDB"/>
    <w:rsid w:val="0097790C"/>
    <w:rsid w:val="0098506E"/>
    <w:rsid w:val="00985091"/>
    <w:rsid w:val="00991B7C"/>
    <w:rsid w:val="00997625"/>
    <w:rsid w:val="009A44CE"/>
    <w:rsid w:val="009C4DFC"/>
    <w:rsid w:val="009D44F8"/>
    <w:rsid w:val="009D7CD0"/>
    <w:rsid w:val="009E3160"/>
    <w:rsid w:val="009F220C"/>
    <w:rsid w:val="009F2565"/>
    <w:rsid w:val="009F3B05"/>
    <w:rsid w:val="009F4931"/>
    <w:rsid w:val="00A14534"/>
    <w:rsid w:val="00A16DAA"/>
    <w:rsid w:val="00A24162"/>
    <w:rsid w:val="00A25023"/>
    <w:rsid w:val="00A270EA"/>
    <w:rsid w:val="00A34BA2"/>
    <w:rsid w:val="00A36F27"/>
    <w:rsid w:val="00A40800"/>
    <w:rsid w:val="00A4295C"/>
    <w:rsid w:val="00A42E32"/>
    <w:rsid w:val="00A46E63"/>
    <w:rsid w:val="00A51DC5"/>
    <w:rsid w:val="00A53DE1"/>
    <w:rsid w:val="00A615E1"/>
    <w:rsid w:val="00A70E26"/>
    <w:rsid w:val="00A755E8"/>
    <w:rsid w:val="00A76B3E"/>
    <w:rsid w:val="00A93A5D"/>
    <w:rsid w:val="00AB32F8"/>
    <w:rsid w:val="00AB610B"/>
    <w:rsid w:val="00AC5A7C"/>
    <w:rsid w:val="00AD360E"/>
    <w:rsid w:val="00AD40FB"/>
    <w:rsid w:val="00AD782D"/>
    <w:rsid w:val="00AE351D"/>
    <w:rsid w:val="00AE595F"/>
    <w:rsid w:val="00AE7650"/>
    <w:rsid w:val="00AF7A89"/>
    <w:rsid w:val="00B00684"/>
    <w:rsid w:val="00B10162"/>
    <w:rsid w:val="00B10EBE"/>
    <w:rsid w:val="00B12C0E"/>
    <w:rsid w:val="00B236F1"/>
    <w:rsid w:val="00B24D11"/>
    <w:rsid w:val="00B25B14"/>
    <w:rsid w:val="00B50F99"/>
    <w:rsid w:val="00B51D1B"/>
    <w:rsid w:val="00B540F4"/>
    <w:rsid w:val="00B60FD0"/>
    <w:rsid w:val="00B622DF"/>
    <w:rsid w:val="00B6332A"/>
    <w:rsid w:val="00B76AEE"/>
    <w:rsid w:val="00B81760"/>
    <w:rsid w:val="00B8348E"/>
    <w:rsid w:val="00B83F95"/>
    <w:rsid w:val="00B8494C"/>
    <w:rsid w:val="00B878BE"/>
    <w:rsid w:val="00B87A34"/>
    <w:rsid w:val="00BA1546"/>
    <w:rsid w:val="00BA55D2"/>
    <w:rsid w:val="00BB4E51"/>
    <w:rsid w:val="00BC72A4"/>
    <w:rsid w:val="00BD0B46"/>
    <w:rsid w:val="00BD431F"/>
    <w:rsid w:val="00BE423E"/>
    <w:rsid w:val="00BE4C9A"/>
    <w:rsid w:val="00BF61AC"/>
    <w:rsid w:val="00C1448D"/>
    <w:rsid w:val="00C374AD"/>
    <w:rsid w:val="00C47FA6"/>
    <w:rsid w:val="00C5733D"/>
    <w:rsid w:val="00C57FC6"/>
    <w:rsid w:val="00C66A7D"/>
    <w:rsid w:val="00C779DA"/>
    <w:rsid w:val="00C814F7"/>
    <w:rsid w:val="00CA4B4D"/>
    <w:rsid w:val="00CB35C3"/>
    <w:rsid w:val="00CD323D"/>
    <w:rsid w:val="00CE4030"/>
    <w:rsid w:val="00CE64B3"/>
    <w:rsid w:val="00CF0102"/>
    <w:rsid w:val="00CF1A49"/>
    <w:rsid w:val="00CF3B45"/>
    <w:rsid w:val="00D04392"/>
    <w:rsid w:val="00D049C4"/>
    <w:rsid w:val="00D0630C"/>
    <w:rsid w:val="00D06EAD"/>
    <w:rsid w:val="00D21A97"/>
    <w:rsid w:val="00D243A9"/>
    <w:rsid w:val="00D305E5"/>
    <w:rsid w:val="00D37CD3"/>
    <w:rsid w:val="00D553BE"/>
    <w:rsid w:val="00D667EC"/>
    <w:rsid w:val="00D66A52"/>
    <w:rsid w:val="00D66EFA"/>
    <w:rsid w:val="00D67626"/>
    <w:rsid w:val="00D70FB9"/>
    <w:rsid w:val="00D72A2D"/>
    <w:rsid w:val="00D873F6"/>
    <w:rsid w:val="00D91107"/>
    <w:rsid w:val="00D9521A"/>
    <w:rsid w:val="00DA3914"/>
    <w:rsid w:val="00DA4237"/>
    <w:rsid w:val="00DA59AA"/>
    <w:rsid w:val="00DB5466"/>
    <w:rsid w:val="00DB6915"/>
    <w:rsid w:val="00DB7E1E"/>
    <w:rsid w:val="00DC1B78"/>
    <w:rsid w:val="00DC2A2F"/>
    <w:rsid w:val="00DC600B"/>
    <w:rsid w:val="00DD791E"/>
    <w:rsid w:val="00DE0D65"/>
    <w:rsid w:val="00DE0FAA"/>
    <w:rsid w:val="00DE136D"/>
    <w:rsid w:val="00DE4843"/>
    <w:rsid w:val="00DE6534"/>
    <w:rsid w:val="00DF4D6C"/>
    <w:rsid w:val="00E01923"/>
    <w:rsid w:val="00E11FBB"/>
    <w:rsid w:val="00E14498"/>
    <w:rsid w:val="00E1550C"/>
    <w:rsid w:val="00E2397A"/>
    <w:rsid w:val="00E254DB"/>
    <w:rsid w:val="00E300FC"/>
    <w:rsid w:val="00E34498"/>
    <w:rsid w:val="00E362DB"/>
    <w:rsid w:val="00E418A1"/>
    <w:rsid w:val="00E440C7"/>
    <w:rsid w:val="00E44968"/>
    <w:rsid w:val="00E50F33"/>
    <w:rsid w:val="00E5632B"/>
    <w:rsid w:val="00E66582"/>
    <w:rsid w:val="00E70240"/>
    <w:rsid w:val="00E71E6B"/>
    <w:rsid w:val="00E74621"/>
    <w:rsid w:val="00E81CC5"/>
    <w:rsid w:val="00E85A87"/>
    <w:rsid w:val="00E85B4A"/>
    <w:rsid w:val="00E9528E"/>
    <w:rsid w:val="00E95298"/>
    <w:rsid w:val="00EA11FE"/>
    <w:rsid w:val="00EA5099"/>
    <w:rsid w:val="00EA7A1D"/>
    <w:rsid w:val="00EC1351"/>
    <w:rsid w:val="00EC4CBF"/>
    <w:rsid w:val="00ED66C6"/>
    <w:rsid w:val="00EE2CA8"/>
    <w:rsid w:val="00EF17E8"/>
    <w:rsid w:val="00EF51D9"/>
    <w:rsid w:val="00F130DD"/>
    <w:rsid w:val="00F223BA"/>
    <w:rsid w:val="00F24884"/>
    <w:rsid w:val="00F27E55"/>
    <w:rsid w:val="00F476C4"/>
    <w:rsid w:val="00F61DF9"/>
    <w:rsid w:val="00F81960"/>
    <w:rsid w:val="00F8769D"/>
    <w:rsid w:val="00F9350C"/>
    <w:rsid w:val="00F94EB5"/>
    <w:rsid w:val="00F9624D"/>
    <w:rsid w:val="00FA2EB5"/>
    <w:rsid w:val="00FB31C1"/>
    <w:rsid w:val="00FB58F2"/>
    <w:rsid w:val="00FC04A3"/>
    <w:rsid w:val="00FC6AEA"/>
    <w:rsid w:val="00FD3D13"/>
    <w:rsid w:val="00FE2B38"/>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5E307"/>
  <w15:chartTrackingRefBased/>
  <w15:docId w15:val="{A4A5AAA2-8259-4E58-BF7C-1AB13305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D91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bralwilliams" TargetMode="External"/><Relationship Id="rId13" Type="http://schemas.openxmlformats.org/officeDocument/2006/relationships/hyperlink" Target="http://cwgames.azurewebsites.ne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secure-tundra-62908.herokuapp.co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iet-woodland-72442.herokuapp.com/" TargetMode="External"/><Relationship Id="rId5" Type="http://schemas.openxmlformats.org/officeDocument/2006/relationships/webSettings" Target="webSettings.xml"/><Relationship Id="rId15" Type="http://schemas.openxmlformats.org/officeDocument/2006/relationships/hyperlink" Target="mailto:Charlie.Dillon@temp.com" TargetMode="External"/><Relationship Id="rId10" Type="http://schemas.openxmlformats.org/officeDocument/2006/relationships/hyperlink" Target="https://cabralmathscience.blogspot.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cabral-williams-8829366/" TargetMode="External"/><Relationship Id="rId14" Type="http://schemas.openxmlformats.org/officeDocument/2006/relationships/hyperlink" Target="https://cwdatacapture.azurewebsites.ne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ral\AppData\Local\Packages\Microsoft.Office.Desktop_8wekyb3d8bbwe\LocalCache\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B6ABB5D3CB4349BA9347673249B2E7"/>
        <w:category>
          <w:name w:val="General"/>
          <w:gallery w:val="placeholder"/>
        </w:category>
        <w:types>
          <w:type w:val="bbPlcHdr"/>
        </w:types>
        <w:behaviors>
          <w:behavior w:val="content"/>
        </w:behaviors>
        <w:guid w:val="{81251125-5482-482A-9E38-96326C5994B8}"/>
      </w:docPartPr>
      <w:docPartBody>
        <w:p w:rsidR="00251312" w:rsidRDefault="00F95B2A">
          <w:pPr>
            <w:pStyle w:val="5CB6ABB5D3CB4349BA9347673249B2E7"/>
          </w:pPr>
          <w:r w:rsidRPr="00CF1A49">
            <w:t>·</w:t>
          </w:r>
        </w:p>
      </w:docPartBody>
    </w:docPart>
    <w:docPart>
      <w:docPartPr>
        <w:name w:val="F2BA3E1B04BE45CD9DBEDB84662F40BF"/>
        <w:category>
          <w:name w:val="General"/>
          <w:gallery w:val="placeholder"/>
        </w:category>
        <w:types>
          <w:type w:val="bbPlcHdr"/>
        </w:types>
        <w:behaviors>
          <w:behavior w:val="content"/>
        </w:behaviors>
        <w:guid w:val="{CF6A1F08-66C8-4D9E-8DF6-E27058D1093C}"/>
      </w:docPartPr>
      <w:docPartBody>
        <w:p w:rsidR="00251312" w:rsidRDefault="00F95B2A">
          <w:pPr>
            <w:pStyle w:val="F2BA3E1B04BE45CD9DBEDB84662F40BF"/>
          </w:pPr>
          <w:r w:rsidRPr="00CF1A49">
            <w:t>LinkedIn Profile</w:t>
          </w:r>
        </w:p>
      </w:docPartBody>
    </w:docPart>
    <w:docPart>
      <w:docPartPr>
        <w:name w:val="73A15E4CEE064F989A68270B1CECD105"/>
        <w:category>
          <w:name w:val="General"/>
          <w:gallery w:val="placeholder"/>
        </w:category>
        <w:types>
          <w:type w:val="bbPlcHdr"/>
        </w:types>
        <w:behaviors>
          <w:behavior w:val="content"/>
        </w:behaviors>
        <w:guid w:val="{74F37EC7-8C50-4A53-8951-E5DC383AAB7E}"/>
      </w:docPartPr>
      <w:docPartBody>
        <w:p w:rsidR="00251312" w:rsidRDefault="00F95B2A">
          <w:pPr>
            <w:pStyle w:val="73A15E4CEE064F989A68270B1CECD105"/>
          </w:pPr>
          <w:r w:rsidRPr="00CF1A49">
            <w:t>·</w:t>
          </w:r>
        </w:p>
      </w:docPartBody>
    </w:docPart>
    <w:docPart>
      <w:docPartPr>
        <w:name w:val="85E0B4E5DBA04E73A54CC02EA6B15279"/>
        <w:category>
          <w:name w:val="General"/>
          <w:gallery w:val="placeholder"/>
        </w:category>
        <w:types>
          <w:type w:val="bbPlcHdr"/>
        </w:types>
        <w:behaviors>
          <w:behavior w:val="content"/>
        </w:behaviors>
        <w:guid w:val="{42C0056E-DA34-497B-B1B3-AE56EB6B39D8}"/>
      </w:docPartPr>
      <w:docPartBody>
        <w:p w:rsidR="00251312" w:rsidRDefault="00F95B2A">
          <w:pPr>
            <w:pStyle w:val="85E0B4E5DBA04E73A54CC02EA6B15279"/>
          </w:pPr>
          <w:r w:rsidRPr="00CF1A49">
            <w:t>To replace this text with your own, just click it and start typing. Briefly state your career objective, or summarize what makes you stand out. Use language from the job description as keywords.</w:t>
          </w:r>
        </w:p>
      </w:docPartBody>
    </w:docPart>
    <w:docPart>
      <w:docPartPr>
        <w:name w:val="BFB86590B2EA412A82850CFF862EB588"/>
        <w:category>
          <w:name w:val="General"/>
          <w:gallery w:val="placeholder"/>
        </w:category>
        <w:types>
          <w:type w:val="bbPlcHdr"/>
        </w:types>
        <w:behaviors>
          <w:behavior w:val="content"/>
        </w:behaviors>
        <w:guid w:val="{AD9A96C8-E9DC-4AE6-A3E6-4BC0AE604892}"/>
      </w:docPartPr>
      <w:docPartBody>
        <w:p w:rsidR="00251312" w:rsidRDefault="00F95B2A">
          <w:pPr>
            <w:pStyle w:val="BFB86590B2EA412A82850CFF862EB588"/>
          </w:pPr>
          <w:r w:rsidRPr="00CF1A49">
            <w:t>Experience</w:t>
          </w:r>
        </w:p>
      </w:docPartBody>
    </w:docPart>
    <w:docPart>
      <w:docPartPr>
        <w:name w:val="B2F6642F25AA49BC8F6328A2A4DBDAD6"/>
        <w:category>
          <w:name w:val="General"/>
          <w:gallery w:val="placeholder"/>
        </w:category>
        <w:types>
          <w:type w:val="bbPlcHdr"/>
        </w:types>
        <w:behaviors>
          <w:behavior w:val="content"/>
        </w:behaviors>
        <w:guid w:val="{C046F322-E676-4A62-B387-4A8A78F5BDDD}"/>
      </w:docPartPr>
      <w:docPartBody>
        <w:p w:rsidR="00251312" w:rsidRDefault="00F95B2A">
          <w:pPr>
            <w:pStyle w:val="B2F6642F25AA49BC8F6328A2A4DBDAD6"/>
          </w:pPr>
          <w:r w:rsidRPr="00CF1A49">
            <w:t>Education</w:t>
          </w:r>
        </w:p>
      </w:docPartBody>
    </w:docPart>
    <w:docPart>
      <w:docPartPr>
        <w:name w:val="248945517E774CAEAB3CF3DCC23254CA"/>
        <w:category>
          <w:name w:val="General"/>
          <w:gallery w:val="placeholder"/>
        </w:category>
        <w:types>
          <w:type w:val="bbPlcHdr"/>
        </w:types>
        <w:behaviors>
          <w:behavior w:val="content"/>
        </w:behaviors>
        <w:guid w:val="{978E9CC1-8243-4697-88E2-ECF30AFBC98E}"/>
      </w:docPartPr>
      <w:docPartBody>
        <w:p w:rsidR="00251312" w:rsidRDefault="00F95B2A">
          <w:pPr>
            <w:pStyle w:val="248945517E774CAEAB3CF3DCC23254CA"/>
          </w:pPr>
          <w:r w:rsidRPr="00CF1A49">
            <w:t>Skills</w:t>
          </w:r>
        </w:p>
      </w:docPartBody>
    </w:docPart>
    <w:docPart>
      <w:docPartPr>
        <w:name w:val="D8ACB1E088264432A6D0290484F77372"/>
        <w:category>
          <w:name w:val="General"/>
          <w:gallery w:val="placeholder"/>
        </w:category>
        <w:types>
          <w:type w:val="bbPlcHdr"/>
        </w:types>
        <w:behaviors>
          <w:behavior w:val="content"/>
        </w:behaviors>
        <w:guid w:val="{D8D0C1E1-9537-4994-A490-A56BF3BE84D3}"/>
      </w:docPartPr>
      <w:docPartBody>
        <w:p w:rsidR="00251312" w:rsidRDefault="00F95B2A">
          <w:pPr>
            <w:pStyle w:val="D8ACB1E088264432A6D0290484F77372"/>
          </w:pPr>
          <w:r w:rsidRPr="00CF1A49">
            <w:t>Activities</w:t>
          </w:r>
        </w:p>
      </w:docPartBody>
    </w:docPart>
    <w:docPart>
      <w:docPartPr>
        <w:name w:val="64B6D83E31BD4D7FA256E4ABB52F9101"/>
        <w:category>
          <w:name w:val="General"/>
          <w:gallery w:val="placeholder"/>
        </w:category>
        <w:types>
          <w:type w:val="bbPlcHdr"/>
        </w:types>
        <w:behaviors>
          <w:behavior w:val="content"/>
        </w:behaviors>
        <w:guid w:val="{4557D9FD-67CC-4941-B75F-41F0D402C38A}"/>
      </w:docPartPr>
      <w:docPartBody>
        <w:p w:rsidR="00000000" w:rsidRDefault="00B560E4" w:rsidP="00B560E4">
          <w:pPr>
            <w:pStyle w:val="64B6D83E31BD4D7FA256E4ABB52F9101"/>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A3"/>
    <w:rsid w:val="000A5A78"/>
    <w:rsid w:val="000B1C94"/>
    <w:rsid w:val="00244541"/>
    <w:rsid w:val="00251312"/>
    <w:rsid w:val="00400592"/>
    <w:rsid w:val="004D1B7A"/>
    <w:rsid w:val="005528C2"/>
    <w:rsid w:val="009124A3"/>
    <w:rsid w:val="00B560E4"/>
    <w:rsid w:val="00B74EF8"/>
    <w:rsid w:val="00E05CD5"/>
    <w:rsid w:val="00F9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5CB6ABB5D3CB4349BA9347673249B2E7">
    <w:name w:val="5CB6ABB5D3CB4349BA9347673249B2E7"/>
  </w:style>
  <w:style w:type="paragraph" w:customStyle="1" w:styleId="F2BA3E1B04BE45CD9DBEDB84662F40BF">
    <w:name w:val="F2BA3E1B04BE45CD9DBEDB84662F40BF"/>
  </w:style>
  <w:style w:type="paragraph" w:customStyle="1" w:styleId="73A15E4CEE064F989A68270B1CECD105">
    <w:name w:val="73A15E4CEE064F989A68270B1CECD105"/>
  </w:style>
  <w:style w:type="paragraph" w:customStyle="1" w:styleId="85E0B4E5DBA04E73A54CC02EA6B15279">
    <w:name w:val="85E0B4E5DBA04E73A54CC02EA6B15279"/>
  </w:style>
  <w:style w:type="paragraph" w:customStyle="1" w:styleId="BFB86590B2EA412A82850CFF862EB588">
    <w:name w:val="BFB86590B2EA412A82850CFF862EB588"/>
  </w:style>
  <w:style w:type="character" w:styleId="SubtleReference">
    <w:name w:val="Subtle Reference"/>
    <w:basedOn w:val="DefaultParagraphFont"/>
    <w:uiPriority w:val="10"/>
    <w:qFormat/>
    <w:rsid w:val="009124A3"/>
    <w:rPr>
      <w:b/>
      <w:caps w:val="0"/>
      <w:smallCaps/>
      <w:color w:val="595959" w:themeColor="text1" w:themeTint="A6"/>
    </w:rPr>
  </w:style>
  <w:style w:type="paragraph" w:customStyle="1" w:styleId="B2F6642F25AA49BC8F6328A2A4DBDAD6">
    <w:name w:val="B2F6642F25AA49BC8F6328A2A4DBDAD6"/>
  </w:style>
  <w:style w:type="paragraph" w:customStyle="1" w:styleId="248945517E774CAEAB3CF3DCC23254CA">
    <w:name w:val="248945517E774CAEAB3CF3DCC23254CA"/>
  </w:style>
  <w:style w:type="paragraph" w:customStyle="1" w:styleId="D8ACB1E088264432A6D0290484F77372">
    <w:name w:val="D8ACB1E088264432A6D0290484F77372"/>
  </w:style>
  <w:style w:type="paragraph" w:customStyle="1" w:styleId="64B6D83E31BD4D7FA256E4ABB52F9101">
    <w:name w:val="64B6D83E31BD4D7FA256E4ABB52F9101"/>
    <w:rsid w:val="00B560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2T15:02:34.147"/>
    </inkml:context>
    <inkml:brush xml:id="br0">
      <inkml:brushProperty name="width" value="0.05" units="cm"/>
      <inkml:brushProperty name="height" value="0.05" units="cm"/>
    </inkml:brush>
  </inkml:definitions>
  <inkml:trace contextRef="#ctx0" brushRef="#br0">1 0 8770,'0'0'440</inkml:trace>
</inkml:ink>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61BD2-5AE7-4087-92D8-C8F3B72B5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5265</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Williams</dc:creator>
  <cp:keywords/>
  <dc:description/>
  <cp:lastModifiedBy>Cabral Williams</cp:lastModifiedBy>
  <cp:revision>167</cp:revision>
  <dcterms:created xsi:type="dcterms:W3CDTF">2019-06-24T14:23:00Z</dcterms:created>
  <dcterms:modified xsi:type="dcterms:W3CDTF">2021-12-14T21:33:00Z</dcterms:modified>
  <cp:category/>
</cp:coreProperties>
</file>